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61F8F" w14:textId="66C1B3B5" w:rsidR="00595A29" w:rsidRDefault="00EA0BBF" w:rsidP="00EA0BBF">
      <w:pPr>
        <w:pStyle w:val="Title"/>
      </w:pPr>
      <w:r>
        <w:t xml:space="preserve"> </w:t>
      </w:r>
    </w:p>
    <w:p w14:paraId="618593B4" w14:textId="77777777" w:rsidR="00EA0BBF" w:rsidRDefault="00EA0BBF" w:rsidP="00EA0BBF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1" layoutInCell="1" allowOverlap="1" wp14:anchorId="20E923B4" wp14:editId="2B0B74A7">
                <wp:simplePos x="0" y="0"/>
                <wp:positionH relativeFrom="column">
                  <wp:posOffset>-1143000</wp:posOffset>
                </wp:positionH>
                <wp:positionV relativeFrom="page">
                  <wp:posOffset>2030095</wp:posOffset>
                </wp:positionV>
                <wp:extent cx="7507224" cy="7626096"/>
                <wp:effectExtent l="0" t="0" r="0" b="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7224" cy="7626096"/>
                          <a:chOff x="0" y="0"/>
                          <a:chExt cx="7502948" cy="762762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5240" y="0"/>
                            <a:ext cx="7487708" cy="762762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0" y="2644140"/>
                            <a:ext cx="66986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407BFA" id="Group 2" o:spid="_x0000_s1026" alt="&quot;&quot;" style="position:absolute;margin-left:-90pt;margin-top:159.85pt;width:591.1pt;height:600.5pt;z-index:-251653120;mso-position-vertical-relative:page;mso-width-relative:margin;mso-height-relative:margin" coordsize="75029,76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">
                <v:rect id="Rectangle 1" o:spid="_x0000_s1027" style="position:absolute;left:152;width:74877;height:76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" fillcolor="#f0efcd [661]" stroked="f" strokeweight="2pt"/>
                <v:line id="Straight Connector 4" o:spid="_x0000_s1028" style="position:absolute;visibility:visible;mso-wrap-style:square" from="0,26441" to="66986,2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" strokecolor="#a5a5a5 [2414]"/>
                <w10:wrap anchory="page"/>
                <w10:anchorlock/>
              </v:group>
            </w:pict>
          </mc:Fallback>
        </mc:AlternateContent>
      </w:r>
    </w:p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has company name and second table has memo information"/>
      </w:tblPr>
      <w:tblGrid>
        <w:gridCol w:w="8640"/>
      </w:tblGrid>
      <w:tr w:rsidR="00595A29" w14:paraId="409CA035" w14:textId="77777777" w:rsidTr="00500513">
        <w:trPr>
          <w:trHeight w:val="1134"/>
        </w:trPr>
        <w:tc>
          <w:tcPr>
            <w:tcW w:w="8640" w:type="dxa"/>
          </w:tcPr>
          <w:p w14:paraId="410F1037" w14:textId="77777777" w:rsidR="00485BCC" w:rsidRDefault="00485BCC" w:rsidP="00500513">
            <w:pPr>
              <w:pStyle w:val="Header"/>
            </w:pPr>
            <w:r>
              <w:t>District Attorney of the County of New York</w:t>
            </w:r>
          </w:p>
          <w:p w14:paraId="5C8049D0" w14:textId="4BB74424" w:rsidR="00595A29" w:rsidRPr="00812C84" w:rsidRDefault="00485BCC" w:rsidP="00500513">
            <w:pPr>
              <w:pStyle w:val="Header"/>
            </w:pPr>
            <w:r>
              <w:t>Interoffice Memorandum</w:t>
            </w:r>
            <w:r w:rsidR="00EA0BBF">
              <w:t xml:space="preserve"> 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has company name and second table has memo information"/>
      </w:tblPr>
      <w:tblGrid>
        <w:gridCol w:w="2323"/>
        <w:gridCol w:w="6317"/>
      </w:tblGrid>
      <w:tr w:rsidR="002715D2" w14:paraId="0C00929F" w14:textId="77777777" w:rsidTr="00AF0A32">
        <w:trPr>
          <w:trHeight w:val="32"/>
        </w:trPr>
        <w:tc>
          <w:tcPr>
            <w:tcW w:w="2323" w:type="dxa"/>
          </w:tcPr>
          <w:p w14:paraId="53BADD75" w14:textId="77777777" w:rsidR="00595A29" w:rsidRPr="00EA0BBF" w:rsidRDefault="00942265" w:rsidP="00EA0BBF">
            <w:pPr>
              <w:pStyle w:val="Heading1"/>
            </w:pPr>
            <w:sdt>
              <w:sdtPr>
                <w:id w:val="-1849470194"/>
                <w:placeholder>
                  <w:docPart w:val="0AFAF28E5B384070805240B9730AD552"/>
                </w:placeholder>
                <w:temporary/>
                <w:showingPlcHdr/>
                <w15:appearance w15:val="hidden"/>
              </w:sdtPr>
              <w:sdtEndPr/>
              <w:sdtContent>
                <w:r w:rsidR="00D77C46" w:rsidRPr="00EA0BBF">
                  <w:rPr>
                    <w:rStyle w:val="Heading1Char"/>
                    <w:b/>
                  </w:rPr>
                  <w:t>To:</w:t>
                </w:r>
              </w:sdtContent>
            </w:sdt>
            <w:r w:rsidR="00EA0BBF" w:rsidRPr="00EA0BBF">
              <w:t xml:space="preserve"> </w:t>
            </w:r>
          </w:p>
        </w:tc>
        <w:tc>
          <w:tcPr>
            <w:tcW w:w="6317" w:type="dxa"/>
          </w:tcPr>
          <w:p w14:paraId="42CEA0EE" w14:textId="6B6CFE25" w:rsidR="00595A29" w:rsidRPr="00EA0BBF" w:rsidRDefault="00942265" w:rsidP="00EA0BBF">
            <w:sdt>
              <w:sdtPr>
                <w:id w:val="422996814"/>
                <w:placeholder>
                  <w:docPart w:val="FB9B2131B1F84911B85B4CCDEB09A0C9"/>
                </w:placeholder>
                <w15:appearance w15:val="hidden"/>
              </w:sdtPr>
              <w:sdtEndPr/>
              <w:sdtContent>
                <w:r w:rsidR="00485BCC">
                  <w:t>Alison Rives, Language Services Unit Director</w:t>
                </w:r>
              </w:sdtContent>
            </w:sdt>
            <w:r w:rsidR="00EA0BBF" w:rsidRPr="00EA0BBF">
              <w:t xml:space="preserve"> </w:t>
            </w:r>
          </w:p>
        </w:tc>
      </w:tr>
      <w:tr w:rsidR="002715D2" w14:paraId="0FA9A941" w14:textId="77777777" w:rsidTr="00AF0A32">
        <w:trPr>
          <w:trHeight w:val="37"/>
        </w:trPr>
        <w:tc>
          <w:tcPr>
            <w:tcW w:w="2323" w:type="dxa"/>
          </w:tcPr>
          <w:p w14:paraId="0D058E2B" w14:textId="77777777" w:rsidR="00595A29" w:rsidRPr="00EA0BBF" w:rsidRDefault="00942265" w:rsidP="00EA0BBF">
            <w:pPr>
              <w:pStyle w:val="Heading1"/>
            </w:pPr>
            <w:sdt>
              <w:sdtPr>
                <w:id w:val="1202138601"/>
                <w:placeholder>
                  <w:docPart w:val="36EC42B89EDC4EF1BF848B69DBDBC04C"/>
                </w:placeholder>
                <w:temporary/>
                <w:showingPlcHdr/>
                <w15:appearance w15:val="hidden"/>
              </w:sdtPr>
              <w:sdtEndPr/>
              <w:sdtContent>
                <w:r w:rsidR="00D77C46" w:rsidRPr="00EA0BBF">
                  <w:t xml:space="preserve">From: </w:t>
                </w:r>
              </w:sdtContent>
            </w:sdt>
          </w:p>
        </w:tc>
        <w:tc>
          <w:tcPr>
            <w:tcW w:w="6317" w:type="dxa"/>
          </w:tcPr>
          <w:p w14:paraId="292BC823" w14:textId="7A66303B" w:rsidR="00595A29" w:rsidRPr="00EA0BBF" w:rsidRDefault="00942265" w:rsidP="00EA0BBF">
            <w:sdt>
              <w:sdtPr>
                <w:id w:val="881827689"/>
                <w:placeholder>
                  <w:docPart w:val="33C17C47105C41D98B470EF74ABBAF19"/>
                </w:placeholder>
                <w15:appearance w15:val="hidden"/>
              </w:sdtPr>
              <w:sdtEndPr/>
              <w:sdtContent>
                <w:r w:rsidR="00485BCC">
                  <w:t xml:space="preserve">Robert Esposito, </w:t>
                </w:r>
                <w:proofErr w:type="spellStart"/>
                <w:r w:rsidR="00485BCC">
                  <w:t>Rugers</w:t>
                </w:r>
                <w:proofErr w:type="spellEnd"/>
                <w:r w:rsidR="00485BCC">
                  <w:t xml:space="preserve"> University Student</w:t>
                </w:r>
              </w:sdtContent>
            </w:sdt>
            <w:r w:rsidR="00EA0BBF" w:rsidRPr="00EA0BBF">
              <w:t xml:space="preserve"> </w:t>
            </w:r>
          </w:p>
        </w:tc>
      </w:tr>
      <w:tr w:rsidR="002715D2" w14:paraId="1E417F77" w14:textId="77777777" w:rsidTr="00AF0A32">
        <w:trPr>
          <w:trHeight w:val="37"/>
        </w:trPr>
        <w:tc>
          <w:tcPr>
            <w:tcW w:w="2323" w:type="dxa"/>
          </w:tcPr>
          <w:p w14:paraId="7ACEE17A" w14:textId="77777777" w:rsidR="00595A29" w:rsidRPr="00EA0BBF" w:rsidRDefault="00942265" w:rsidP="00EA0BBF">
            <w:pPr>
              <w:pStyle w:val="Heading1"/>
            </w:pPr>
            <w:sdt>
              <w:sdtPr>
                <w:id w:val="378521910"/>
                <w:placeholder>
                  <w:docPart w:val="12240379B1C1464A81A331F5C1B2E8A6"/>
                </w:placeholder>
                <w:temporary/>
                <w:showingPlcHdr/>
                <w15:appearance w15:val="hidden"/>
              </w:sdtPr>
              <w:sdtEndPr/>
              <w:sdtContent>
                <w:r w:rsidR="00D77C46" w:rsidRPr="00EA0BBF">
                  <w:t xml:space="preserve">CC: </w:t>
                </w:r>
              </w:sdtContent>
            </w:sdt>
          </w:p>
        </w:tc>
        <w:tc>
          <w:tcPr>
            <w:tcW w:w="6317" w:type="dxa"/>
          </w:tcPr>
          <w:p w14:paraId="6DACEE5E" w14:textId="63C5D762" w:rsidR="00595A29" w:rsidRPr="00EA0BBF" w:rsidRDefault="00485BCC" w:rsidP="00EA0BBF">
            <w:r>
              <w:t>Ana Solis, Senior Spanish Interpreter</w:t>
            </w:r>
          </w:p>
        </w:tc>
      </w:tr>
      <w:tr w:rsidR="002715D2" w14:paraId="4049D060" w14:textId="77777777" w:rsidTr="00500513">
        <w:trPr>
          <w:trHeight w:val="102"/>
        </w:trPr>
        <w:tc>
          <w:tcPr>
            <w:tcW w:w="2323" w:type="dxa"/>
          </w:tcPr>
          <w:p w14:paraId="51C3C0AF" w14:textId="77777777" w:rsidR="00595A29" w:rsidRPr="00EA0BBF" w:rsidRDefault="00942265" w:rsidP="00EA0BBF">
            <w:pPr>
              <w:pStyle w:val="Heading1"/>
            </w:pPr>
            <w:sdt>
              <w:sdtPr>
                <w:id w:val="656889604"/>
                <w:placeholder>
                  <w:docPart w:val="2F2E0CBA15784C8EA0703C9E1BB2A5D5"/>
                </w:placeholder>
                <w:temporary/>
                <w:showingPlcHdr/>
                <w15:appearance w15:val="hidden"/>
              </w:sdtPr>
              <w:sdtEndPr/>
              <w:sdtContent>
                <w:r w:rsidR="00D77C46" w:rsidRPr="00EA0BBF">
                  <w:t>Date:</w:t>
                </w:r>
              </w:sdtContent>
            </w:sdt>
          </w:p>
        </w:tc>
        <w:tc>
          <w:tcPr>
            <w:tcW w:w="6317" w:type="dxa"/>
          </w:tcPr>
          <w:p w14:paraId="5DC3EC37" w14:textId="5286D807" w:rsidR="00595A29" w:rsidRPr="00EA0BBF" w:rsidRDefault="00485BCC" w:rsidP="00EA0BBF">
            <w:r>
              <w:t>Friday, February 16</w:t>
            </w:r>
            <w:r w:rsidRPr="00485BCC">
              <w:rPr>
                <w:vertAlign w:val="superscript"/>
              </w:rPr>
              <w:t>th</w:t>
            </w:r>
            <w:r>
              <w:t>, 2024</w:t>
            </w:r>
          </w:p>
        </w:tc>
      </w:tr>
      <w:tr w:rsidR="00485BCC" w14:paraId="1B7A0574" w14:textId="77777777" w:rsidTr="00500513">
        <w:trPr>
          <w:trHeight w:val="1305"/>
        </w:trPr>
        <w:tc>
          <w:tcPr>
            <w:tcW w:w="2323" w:type="dxa"/>
            <w:tcMar>
              <w:bottom w:w="576" w:type="dxa"/>
            </w:tcMar>
          </w:tcPr>
          <w:p w14:paraId="6ACBB6E8" w14:textId="77777777" w:rsidR="00485BCC" w:rsidRPr="00EA0BBF" w:rsidRDefault="00942265" w:rsidP="00485BCC">
            <w:pPr>
              <w:pStyle w:val="Heading1"/>
            </w:pPr>
            <w:sdt>
              <w:sdtPr>
                <w:id w:val="-2000876693"/>
                <w:placeholder>
                  <w:docPart w:val="BF0CF6EB862540E38CFAFFA17D74FECC"/>
                </w:placeholder>
                <w:temporary/>
                <w:showingPlcHdr/>
                <w15:appearance w15:val="hidden"/>
              </w:sdtPr>
              <w:sdtEndPr/>
              <w:sdtContent>
                <w:r w:rsidR="00485BCC" w:rsidRPr="00EA0BBF">
                  <w:t>Re:</w:t>
                </w:r>
              </w:sdtContent>
            </w:sdt>
          </w:p>
        </w:tc>
        <w:tc>
          <w:tcPr>
            <w:tcW w:w="6317" w:type="dxa"/>
            <w:tcMar>
              <w:bottom w:w="576" w:type="dxa"/>
            </w:tcMar>
          </w:tcPr>
          <w:p w14:paraId="2434DFCA" w14:textId="146783A1" w:rsidR="00485BCC" w:rsidRPr="00EA0BBF" w:rsidRDefault="00942265" w:rsidP="00485BCC">
            <w:sdt>
              <w:sdtPr>
                <w:id w:val="-1206485960"/>
                <w:placeholder>
                  <w:docPart w:val="00269ED5DBE84A4398F4EEAD5C5F1B23"/>
                </w:placeholder>
                <w15:appearance w15:val="hidden"/>
              </w:sdtPr>
              <w:sdtEndPr/>
              <w:sdtContent>
                <w:r w:rsidR="00485BCC">
                  <w:t>Week 1 Log (Feb. 12</w:t>
                </w:r>
                <w:r w:rsidR="00485BCC" w:rsidRPr="00485BCC">
                  <w:rPr>
                    <w:vertAlign w:val="superscript"/>
                  </w:rPr>
                  <w:t>th</w:t>
                </w:r>
                <w:r w:rsidR="00485BCC">
                  <w:t xml:space="preserve"> – 16</w:t>
                </w:r>
                <w:r w:rsidR="00485BCC" w:rsidRPr="00485BCC">
                  <w:rPr>
                    <w:vertAlign w:val="superscript"/>
                  </w:rPr>
                  <w:t>th</w:t>
                </w:r>
                <w:r w:rsidR="00485BCC">
                  <w:t>)</w:t>
                </w:r>
              </w:sdtContent>
            </w:sdt>
          </w:p>
        </w:tc>
      </w:tr>
      <w:tr w:rsidR="001478CC" w14:paraId="43B97F1B" w14:textId="77777777" w:rsidTr="00500513">
        <w:trPr>
          <w:trHeight w:val="1305"/>
        </w:trPr>
        <w:tc>
          <w:tcPr>
            <w:tcW w:w="2323" w:type="dxa"/>
            <w:tcMar>
              <w:bottom w:w="576" w:type="dxa"/>
            </w:tcMar>
          </w:tcPr>
          <w:p w14:paraId="4D8A5BF5" w14:textId="166D2659" w:rsidR="001478CC" w:rsidRPr="001478CC" w:rsidRDefault="001478CC" w:rsidP="00485BCC">
            <w:pPr>
              <w:pStyle w:val="Heading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Tuesday, 2/14</w:t>
            </w:r>
          </w:p>
        </w:tc>
        <w:tc>
          <w:tcPr>
            <w:tcW w:w="6317" w:type="dxa"/>
            <w:tcMar>
              <w:bottom w:w="576" w:type="dxa"/>
            </w:tcMar>
          </w:tcPr>
          <w:sdt>
            <w:sdtPr>
              <w:id w:val="1645149009"/>
              <w:placeholder>
                <w:docPart w:val="10F6FA650F6A461F85BB54A32193CBB2"/>
              </w:placeholder>
              <w15:appearance w15:val="hidden"/>
            </w:sdtPr>
            <w:sdtEndPr/>
            <w:sdtContent>
              <w:p w14:paraId="61D43D62" w14:textId="77777777" w:rsidR="001478CC" w:rsidRDefault="001478CC" w:rsidP="00485BCC">
                <w:proofErr w:type="spellStart"/>
                <w:r>
                  <w:t>9:30am</w:t>
                </w:r>
                <w:proofErr w:type="spellEnd"/>
                <w:r>
                  <w:t xml:space="preserve"> – </w:t>
                </w:r>
                <w:proofErr w:type="spellStart"/>
                <w:r>
                  <w:t>11:00am</w:t>
                </w:r>
                <w:proofErr w:type="spellEnd"/>
                <w:r>
                  <w:t xml:space="preserve"> – IT training</w:t>
                </w:r>
              </w:p>
              <w:p w14:paraId="1EB21DEF" w14:textId="77777777" w:rsidR="00611BF2" w:rsidRDefault="00611BF2" w:rsidP="00485BCC">
                <w:proofErr w:type="spellStart"/>
                <w:r>
                  <w:t>11:00am</w:t>
                </w:r>
                <w:proofErr w:type="spellEnd"/>
                <w:r>
                  <w:t xml:space="preserve"> – </w:t>
                </w:r>
                <w:proofErr w:type="spellStart"/>
                <w:r>
                  <w:t>1:00pm</w:t>
                </w:r>
                <w:proofErr w:type="spellEnd"/>
                <w:r>
                  <w:t xml:space="preserve"> – Review introductory material to </w:t>
                </w:r>
                <w:proofErr w:type="gramStart"/>
                <w:r>
                  <w:t>DA</w:t>
                </w:r>
                <w:proofErr w:type="gramEnd"/>
              </w:p>
              <w:p w14:paraId="4FF6A234" w14:textId="198E04AE" w:rsidR="00611BF2" w:rsidRDefault="00611BF2" w:rsidP="00485BCC">
                <w:proofErr w:type="spellStart"/>
                <w:r>
                  <w:t>2:00pm</w:t>
                </w:r>
                <w:proofErr w:type="spellEnd"/>
                <w:r>
                  <w:t xml:space="preserve"> – </w:t>
                </w:r>
                <w:proofErr w:type="spellStart"/>
                <w:r>
                  <w:t>4:30pm</w:t>
                </w:r>
                <w:proofErr w:type="spellEnd"/>
                <w:r>
                  <w:t xml:space="preserve"> – Continue to review introductory material to DA</w:t>
                </w:r>
              </w:p>
            </w:sdtContent>
          </w:sdt>
        </w:tc>
      </w:tr>
      <w:tr w:rsidR="00485BCC" w14:paraId="38CF20DA" w14:textId="77777777" w:rsidTr="00AF0A32">
        <w:trPr>
          <w:trHeight w:val="288"/>
        </w:trPr>
        <w:tc>
          <w:tcPr>
            <w:tcW w:w="2323" w:type="dxa"/>
            <w:tcMar>
              <w:top w:w="144" w:type="dxa"/>
            </w:tcMar>
          </w:tcPr>
          <w:p w14:paraId="332FE80B" w14:textId="7357827F" w:rsidR="00485BCC" w:rsidRDefault="00485BCC" w:rsidP="00485BCC">
            <w:pPr>
              <w:pStyle w:val="Header"/>
            </w:pPr>
            <w:r>
              <w:t xml:space="preserve"> </w:t>
            </w:r>
            <w:r w:rsidR="001478CC">
              <w:t>Thursday, 2/16</w:t>
            </w:r>
          </w:p>
        </w:tc>
        <w:tc>
          <w:tcPr>
            <w:tcW w:w="6317" w:type="dxa"/>
            <w:tcMar>
              <w:top w:w="144" w:type="dxa"/>
            </w:tcMar>
          </w:tcPr>
          <w:p w14:paraId="12AD383C" w14:textId="455F2817" w:rsidR="00485BCC" w:rsidRDefault="00942265" w:rsidP="00485BCC">
            <w:sdt>
              <w:sdtPr>
                <w:id w:val="-1754573649"/>
                <w:placeholder>
                  <w:docPart w:val="A79C1122FE5C4C0C8F02516E079DE7C3"/>
                </w:placeholder>
                <w15:appearance w15:val="hidden"/>
              </w:sdtPr>
              <w:sdtEndPr/>
              <w:sdtContent>
                <w:proofErr w:type="spellStart"/>
                <w:r w:rsidR="001478CC">
                  <w:t>9:00am</w:t>
                </w:r>
                <w:proofErr w:type="spellEnd"/>
                <w:r w:rsidR="001478CC">
                  <w:t xml:space="preserve"> – </w:t>
                </w:r>
                <w:proofErr w:type="spellStart"/>
                <w:r w:rsidR="001478CC">
                  <w:t>10:00am</w:t>
                </w:r>
                <w:proofErr w:type="spellEnd"/>
                <w:r w:rsidR="001478CC">
                  <w:t xml:space="preserve"> – Human Resources, timekeeping training</w:t>
                </w:r>
              </w:sdtContent>
            </w:sdt>
          </w:p>
          <w:p w14:paraId="4178A049" w14:textId="77777777" w:rsidR="001478CC" w:rsidRDefault="001478CC" w:rsidP="00485BCC">
            <w:proofErr w:type="spellStart"/>
            <w:r>
              <w:t>10:00am</w:t>
            </w:r>
            <w:proofErr w:type="spellEnd"/>
            <w:r>
              <w:t xml:space="preserve"> – </w:t>
            </w:r>
            <w:proofErr w:type="spellStart"/>
            <w:r>
              <w:t>1:00pm</w:t>
            </w:r>
            <w:proofErr w:type="spellEnd"/>
            <w:r>
              <w:t xml:space="preserve"> – Introduction material</w:t>
            </w:r>
          </w:p>
          <w:p w14:paraId="4FE5AA9D" w14:textId="33337C7B" w:rsidR="001478CC" w:rsidRDefault="001478CC" w:rsidP="00485BCC">
            <w:proofErr w:type="spellStart"/>
            <w:r>
              <w:t>2:00pm</w:t>
            </w:r>
            <w:proofErr w:type="spellEnd"/>
            <w:r>
              <w:t xml:space="preserve"> – </w:t>
            </w:r>
            <w:proofErr w:type="spellStart"/>
            <w:r>
              <w:t>4:30pm</w:t>
            </w:r>
            <w:proofErr w:type="spellEnd"/>
            <w:r>
              <w:t xml:space="preserve"> – Orientation, viewed ADA Keith Savino’s videos from Gerry </w:t>
            </w:r>
            <w:proofErr w:type="spellStart"/>
            <w:r>
              <w:t>Garced</w:t>
            </w:r>
            <w:proofErr w:type="spellEnd"/>
          </w:p>
        </w:tc>
      </w:tr>
    </w:tbl>
    <w:p w14:paraId="7D2C2089" w14:textId="2D253313" w:rsidR="00595A29" w:rsidRDefault="00595A29" w:rsidP="00AF0A32"/>
    <w:sectPr w:rsidR="00595A29">
      <w:footerReference w:type="default" r:id="rId10"/>
      <w:pgSz w:w="12240" w:h="15840"/>
      <w:pgMar w:top="72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36677" w14:textId="77777777" w:rsidR="00485BCC" w:rsidRDefault="00485BCC">
      <w:pPr>
        <w:spacing w:after="0" w:line="240" w:lineRule="auto"/>
      </w:pPr>
      <w:r>
        <w:separator/>
      </w:r>
    </w:p>
  </w:endnote>
  <w:endnote w:type="continuationSeparator" w:id="0">
    <w:p w14:paraId="170906C4" w14:textId="77777777" w:rsidR="00485BCC" w:rsidRDefault="00485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1299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6B92B8" w14:textId="77777777" w:rsidR="00595A29" w:rsidRDefault="00D77C4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6F059" w14:textId="77777777" w:rsidR="00485BCC" w:rsidRDefault="00485BCC">
      <w:pPr>
        <w:spacing w:after="0" w:line="240" w:lineRule="auto"/>
      </w:pPr>
      <w:r>
        <w:separator/>
      </w:r>
    </w:p>
  </w:footnote>
  <w:footnote w:type="continuationSeparator" w:id="0">
    <w:p w14:paraId="2E2BCC6F" w14:textId="77777777" w:rsidR="00485BCC" w:rsidRDefault="00485B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CC"/>
    <w:rsid w:val="00064108"/>
    <w:rsid w:val="00103EE7"/>
    <w:rsid w:val="001319A3"/>
    <w:rsid w:val="001478CC"/>
    <w:rsid w:val="001D7999"/>
    <w:rsid w:val="00201891"/>
    <w:rsid w:val="002715D2"/>
    <w:rsid w:val="00283CA6"/>
    <w:rsid w:val="002B3301"/>
    <w:rsid w:val="00306307"/>
    <w:rsid w:val="00390BCD"/>
    <w:rsid w:val="00394E0B"/>
    <w:rsid w:val="003D748C"/>
    <w:rsid w:val="004550D6"/>
    <w:rsid w:val="00485BCC"/>
    <w:rsid w:val="004C2E9D"/>
    <w:rsid w:val="004E5990"/>
    <w:rsid w:val="00500513"/>
    <w:rsid w:val="00595A29"/>
    <w:rsid w:val="005C0DB1"/>
    <w:rsid w:val="00611BF2"/>
    <w:rsid w:val="00637300"/>
    <w:rsid w:val="0065166E"/>
    <w:rsid w:val="00696B3E"/>
    <w:rsid w:val="006D69F0"/>
    <w:rsid w:val="00751185"/>
    <w:rsid w:val="00795131"/>
    <w:rsid w:val="007B01AE"/>
    <w:rsid w:val="007B3B75"/>
    <w:rsid w:val="00812C84"/>
    <w:rsid w:val="00942265"/>
    <w:rsid w:val="009575A2"/>
    <w:rsid w:val="009F31BE"/>
    <w:rsid w:val="00AF0A32"/>
    <w:rsid w:val="00B01923"/>
    <w:rsid w:val="00BE77EC"/>
    <w:rsid w:val="00C63371"/>
    <w:rsid w:val="00CB4100"/>
    <w:rsid w:val="00CE4F23"/>
    <w:rsid w:val="00CE6EE9"/>
    <w:rsid w:val="00D23448"/>
    <w:rsid w:val="00D77C46"/>
    <w:rsid w:val="00EA0BBF"/>
    <w:rsid w:val="00EB67C7"/>
    <w:rsid w:val="00F55778"/>
    <w:rsid w:val="00FA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DB7AE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BBF"/>
    <w:rPr>
      <w:color w:val="404040" w:themeColor="text1" w:themeTint="BF"/>
    </w:rPr>
  </w:style>
  <w:style w:type="paragraph" w:styleId="Heading1">
    <w:name w:val="heading 1"/>
    <w:basedOn w:val="Normal"/>
    <w:next w:val="Normal"/>
    <w:link w:val="Heading1Char"/>
    <w:uiPriority w:val="2"/>
    <w:qFormat/>
    <w:rsid w:val="00EA0BBF"/>
    <w:pPr>
      <w:spacing w:after="200"/>
      <w:contextualSpacing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F8F3E0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EA0BBF"/>
    <w:rPr>
      <w:b/>
      <w:color w:val="404040" w:themeColor="text1" w:themeTint="BF"/>
    </w:rPr>
  </w:style>
  <w:style w:type="table" w:styleId="TableGrid">
    <w:name w:val="Table Grid"/>
    <w:basedOn w:val="TableNormal"/>
    <w:uiPriority w:val="1"/>
    <w:rsid w:val="00EA0BBF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  <w:rPr>
      <w:color w:val="000000" w:themeColor="text1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1"/>
    <w:unhideWhenUsed/>
    <w:qFormat/>
    <w:rsid w:val="00EA0BBF"/>
    <w:pPr>
      <w:spacing w:after="0" w:line="360" w:lineRule="auto"/>
      <w:ind w:left="-86"/>
      <w:contextualSpacing/>
    </w:pPr>
    <w:rPr>
      <w:rFonts w:asciiTheme="majorHAnsi" w:hAnsiTheme="majorHAnsi" w:cstheme="majorBidi"/>
      <w:caps/>
      <w:color w:val="595959" w:themeColor="text1" w:themeTint="A6"/>
      <w:spacing w:val="-10"/>
      <w:kern w:val="28"/>
      <w:sz w:val="14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A0BBF"/>
    <w:rPr>
      <w:rFonts w:asciiTheme="majorHAnsi" w:hAnsiTheme="majorHAnsi" w:cstheme="majorBidi"/>
      <w:caps/>
      <w:color w:val="595959" w:themeColor="text1" w:themeTint="A6"/>
      <w:spacing w:val="-10"/>
      <w:kern w:val="28"/>
      <w:sz w:val="144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A0BBF"/>
    <w:rPr>
      <w:rFonts w:cs="Times New Roman (Body CS)"/>
      <w:b/>
      <w:caps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EA0BBF"/>
    <w:rPr>
      <w:rFonts w:cs="Times New Roman (Body CS)"/>
      <w:b/>
      <w:caps/>
      <w:color w:val="404040" w:themeColor="text1" w:themeTint="BF"/>
      <w:sz w:val="22"/>
    </w:r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5131"/>
    <w:pPr>
      <w:keepNext/>
      <w:keepLines/>
      <w:outlineLvl w:val="9"/>
    </w:pPr>
    <w:rPr>
      <w:rFonts w:asciiTheme="majorHAnsi" w:eastAsiaTheme="majorEastAsia" w:hAnsiTheme="majorHAnsi" w:cstheme="majorBidi"/>
      <w:szCs w:val="3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D69F0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D69F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D69F0"/>
    <w:pPr>
      <w:pBdr>
        <w:top w:val="single" w:sz="4" w:space="10" w:color="F8F3E0" w:themeColor="accent1"/>
        <w:bottom w:val="single" w:sz="4" w:space="10" w:color="F8F3E0" w:themeColor="accent1"/>
      </w:pBdr>
      <w:spacing w:before="360" w:after="360"/>
      <w:jc w:val="center"/>
    </w:pPr>
    <w:rPr>
      <w:i/>
      <w:iCs/>
      <w:color w:val="F8F3E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D69F0"/>
    <w:rPr>
      <w:i/>
      <w:iCs/>
      <w:color w:val="F8F3E0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03EE7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03EE7"/>
  </w:style>
  <w:style w:type="paragraph" w:styleId="Revision">
    <w:name w:val="Revision"/>
    <w:hidden/>
    <w:uiPriority w:val="99"/>
    <w:semiHidden/>
    <w:rsid w:val="00AF0A32"/>
    <w:pPr>
      <w:spacing w:after="0" w:line="240" w:lineRule="auto"/>
    </w:pPr>
    <w:rPr>
      <w:rFonts w:ascii="Arial" w:hAnsi="Arial"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positor\AppData\Local\Microsoft\Office\16.0\DTS\en-US%7b6B375EAA-B430-44B4-910A-FEE810D44D05%7d\%7bA55292A4-7BDD-402C-B71D-C297B3E06A25%7dtf1639255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AFAF28E5B384070805240B9730AD5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E5B3C-320B-44BE-8D1B-D2B4620F740E}"/>
      </w:docPartPr>
      <w:docPartBody>
        <w:p w:rsidR="00C53425" w:rsidRDefault="002A343B">
          <w:pPr>
            <w:pStyle w:val="0AFAF28E5B384070805240B9730AD552"/>
          </w:pPr>
          <w:r w:rsidRPr="00EA0BBF">
            <w:rPr>
              <w:rStyle w:val="Heading1Char"/>
            </w:rPr>
            <w:t>To:</w:t>
          </w:r>
        </w:p>
      </w:docPartBody>
    </w:docPart>
    <w:docPart>
      <w:docPartPr>
        <w:name w:val="FB9B2131B1F84911B85B4CCDEB09A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F9BE8-32BD-478B-BA66-3CECBA71BFE5}"/>
      </w:docPartPr>
      <w:docPartBody>
        <w:p w:rsidR="00C53425" w:rsidRDefault="002A343B">
          <w:pPr>
            <w:pStyle w:val="FB9B2131B1F84911B85B4CCDEB09A0C9"/>
          </w:pPr>
          <w:r w:rsidRPr="00EA0BBF">
            <w:t>Mikaela Lee</w:t>
          </w:r>
        </w:p>
      </w:docPartBody>
    </w:docPart>
    <w:docPart>
      <w:docPartPr>
        <w:name w:val="36EC42B89EDC4EF1BF848B69DBDBC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FDAAF-9167-49B3-8309-7383146D8437}"/>
      </w:docPartPr>
      <w:docPartBody>
        <w:p w:rsidR="00C53425" w:rsidRDefault="002A343B">
          <w:pPr>
            <w:pStyle w:val="36EC42B89EDC4EF1BF848B69DBDBC04C"/>
          </w:pPr>
          <w:r w:rsidRPr="00EA0BBF">
            <w:t xml:space="preserve">From: </w:t>
          </w:r>
        </w:p>
      </w:docPartBody>
    </w:docPart>
    <w:docPart>
      <w:docPartPr>
        <w:name w:val="33C17C47105C41D98B470EF74ABBA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3F837-73BC-419A-B225-90DD375E84BF}"/>
      </w:docPartPr>
      <w:docPartBody>
        <w:p w:rsidR="00C53425" w:rsidRDefault="002A343B">
          <w:pPr>
            <w:pStyle w:val="33C17C47105C41D98B470EF74ABBAF19"/>
          </w:pPr>
          <w:r w:rsidRPr="00EA0BBF">
            <w:t>Rene Skoko</w:t>
          </w:r>
        </w:p>
      </w:docPartBody>
    </w:docPart>
    <w:docPart>
      <w:docPartPr>
        <w:name w:val="12240379B1C1464A81A331F5C1B2E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54D20-60F0-4ED4-A4E2-4705E786AB7F}"/>
      </w:docPartPr>
      <w:docPartBody>
        <w:p w:rsidR="00C53425" w:rsidRDefault="002A343B">
          <w:pPr>
            <w:pStyle w:val="12240379B1C1464A81A331F5C1B2E8A6"/>
          </w:pPr>
          <w:r w:rsidRPr="00EA0BBF">
            <w:t xml:space="preserve">CC: </w:t>
          </w:r>
        </w:p>
      </w:docPartBody>
    </w:docPart>
    <w:docPart>
      <w:docPartPr>
        <w:name w:val="2F2E0CBA15784C8EA0703C9E1BB2A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82487-090D-490B-83FE-65EB5097E7F3}"/>
      </w:docPartPr>
      <w:docPartBody>
        <w:p w:rsidR="00C53425" w:rsidRDefault="002A343B">
          <w:pPr>
            <w:pStyle w:val="2F2E0CBA15784C8EA0703C9E1BB2A5D5"/>
          </w:pPr>
          <w:r w:rsidRPr="00EA0BBF">
            <w:t>Date:</w:t>
          </w:r>
        </w:p>
      </w:docPartBody>
    </w:docPart>
    <w:docPart>
      <w:docPartPr>
        <w:name w:val="BF0CF6EB862540E38CFAFFA17D74F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4BC585-29EB-488B-B0C1-D9215A7DC8C9}"/>
      </w:docPartPr>
      <w:docPartBody>
        <w:p w:rsidR="00C53425" w:rsidRDefault="002A343B" w:rsidP="002A343B">
          <w:pPr>
            <w:pStyle w:val="BF0CF6EB862540E38CFAFFA17D74FECC"/>
          </w:pPr>
          <w:r w:rsidRPr="00EA0BBF">
            <w:t>Re:</w:t>
          </w:r>
        </w:p>
      </w:docPartBody>
    </w:docPart>
    <w:docPart>
      <w:docPartPr>
        <w:name w:val="00269ED5DBE84A4398F4EEAD5C5F1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BC498-A5D2-418D-8A9A-1A81463E193C}"/>
      </w:docPartPr>
      <w:docPartBody>
        <w:p w:rsidR="00C53425" w:rsidRDefault="002A343B" w:rsidP="002A343B">
          <w:pPr>
            <w:pStyle w:val="00269ED5DBE84A4398F4EEAD5C5F1B23"/>
          </w:pPr>
          <w:r w:rsidRPr="00EA0BBF">
            <w:t>1/9/23</w:t>
          </w:r>
        </w:p>
      </w:docPartBody>
    </w:docPart>
    <w:docPart>
      <w:docPartPr>
        <w:name w:val="A79C1122FE5C4C0C8F02516E079DE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E279C-91FA-4B1D-A235-3F88837CA30F}"/>
      </w:docPartPr>
      <w:docPartBody>
        <w:p w:rsidR="00C53425" w:rsidRDefault="002A343B" w:rsidP="002A343B">
          <w:pPr>
            <w:pStyle w:val="A79C1122FE5C4C0C8F02516E079DE7C3"/>
          </w:pPr>
          <w:r w:rsidRPr="00EA0BBF">
            <w:t>Please welcome our newest team member, Mikaela Lee. Mikaela joins us from Printed Page Publishers. Complimentary snacks and beverages will be provided in the break room.</w:t>
          </w:r>
        </w:p>
      </w:docPartBody>
    </w:docPart>
    <w:docPart>
      <w:docPartPr>
        <w:name w:val="10F6FA650F6A461F85BB54A32193C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CB563-BB14-4B71-90DE-22E31FED7295}"/>
      </w:docPartPr>
      <w:docPartBody>
        <w:p w:rsidR="00C53425" w:rsidRDefault="002A343B" w:rsidP="002A343B">
          <w:pPr>
            <w:pStyle w:val="10F6FA650F6A461F85BB54A32193CBB2"/>
          </w:pPr>
          <w:r w:rsidRPr="00EA0BBF">
            <w:t>Please welcome our newest team member, Mikaela Lee. Mikaela joins us from Printed Page Publishers. Complimentary snacks and beverages will be provided in the break room.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43B"/>
    <w:rsid w:val="002A343B"/>
    <w:rsid w:val="00C5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pPr>
      <w:spacing w:after="200"/>
      <w:contextualSpacing/>
      <w:outlineLvl w:val="0"/>
    </w:pPr>
    <w:rPr>
      <w:b/>
      <w:color w:val="404040" w:themeColor="text1" w:themeTint="BF"/>
      <w:sz w:val="18"/>
      <w:szCs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Pr>
      <w:b/>
      <w:color w:val="404040" w:themeColor="text1" w:themeTint="BF"/>
      <w:sz w:val="18"/>
      <w:szCs w:val="18"/>
      <w:lang w:eastAsia="ja-JP"/>
    </w:rPr>
  </w:style>
  <w:style w:type="paragraph" w:customStyle="1" w:styleId="0AFAF28E5B384070805240B9730AD552">
    <w:name w:val="0AFAF28E5B384070805240B9730AD552"/>
  </w:style>
  <w:style w:type="paragraph" w:customStyle="1" w:styleId="FB9B2131B1F84911B85B4CCDEB09A0C9">
    <w:name w:val="FB9B2131B1F84911B85B4CCDEB09A0C9"/>
  </w:style>
  <w:style w:type="paragraph" w:customStyle="1" w:styleId="36EC42B89EDC4EF1BF848B69DBDBC04C">
    <w:name w:val="36EC42B89EDC4EF1BF848B69DBDBC04C"/>
  </w:style>
  <w:style w:type="paragraph" w:customStyle="1" w:styleId="33C17C47105C41D98B470EF74ABBAF19">
    <w:name w:val="33C17C47105C41D98B470EF74ABBAF19"/>
  </w:style>
  <w:style w:type="paragraph" w:customStyle="1" w:styleId="12240379B1C1464A81A331F5C1B2E8A6">
    <w:name w:val="12240379B1C1464A81A331F5C1B2E8A6"/>
  </w:style>
  <w:style w:type="paragraph" w:customStyle="1" w:styleId="2F2E0CBA15784C8EA0703C9E1BB2A5D5">
    <w:name w:val="2F2E0CBA15784C8EA0703C9E1BB2A5D5"/>
  </w:style>
  <w:style w:type="paragraph" w:customStyle="1" w:styleId="BF0CF6EB862540E38CFAFFA17D74FECC">
    <w:name w:val="BF0CF6EB862540E38CFAFFA17D74FECC"/>
    <w:rsid w:val="002A343B"/>
  </w:style>
  <w:style w:type="paragraph" w:customStyle="1" w:styleId="00269ED5DBE84A4398F4EEAD5C5F1B23">
    <w:name w:val="00269ED5DBE84A4398F4EEAD5C5F1B23"/>
    <w:rsid w:val="002A343B"/>
  </w:style>
  <w:style w:type="paragraph" w:customStyle="1" w:styleId="A79C1122FE5C4C0C8F02516E079DE7C3">
    <w:name w:val="A79C1122FE5C4C0C8F02516E079DE7C3"/>
    <w:rsid w:val="002A343B"/>
  </w:style>
  <w:style w:type="paragraph" w:customStyle="1" w:styleId="10F6FA650F6A461F85BB54A32193CBB2">
    <w:name w:val="10F6FA650F6A461F85BB54A32193CBB2"/>
    <w:rsid w:val="002A34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emo Simple">
  <a:themeElements>
    <a:clrScheme name="Custom 65">
      <a:dk1>
        <a:srgbClr val="000000"/>
      </a:dk1>
      <a:lt1>
        <a:srgbClr val="FFFFFF"/>
      </a:lt1>
      <a:dk2>
        <a:srgbClr val="BD3A00"/>
      </a:dk2>
      <a:lt2>
        <a:srgbClr val="DDDDDD"/>
      </a:lt2>
      <a:accent1>
        <a:srgbClr val="F8F3E0"/>
      </a:accent1>
      <a:accent2>
        <a:srgbClr val="93902B"/>
      </a:accent2>
      <a:accent3>
        <a:srgbClr val="F4873A"/>
      </a:accent3>
      <a:accent4>
        <a:srgbClr val="839AA1"/>
      </a:accent4>
      <a:accent5>
        <a:srgbClr val="F0BA3C"/>
      </a:accent5>
      <a:accent6>
        <a:srgbClr val="2A6ABC"/>
      </a:accent6>
      <a:hlink>
        <a:srgbClr val="BD3900"/>
      </a:hlink>
      <a:folHlink>
        <a:srgbClr val="93912D"/>
      </a:folHlink>
    </a:clrScheme>
    <a:fontScheme name="Custom 75">
      <a:majorFont>
        <a:latin typeface="Garamond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1E46EF-DB74-4601-B682-F7DF0D6710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087E025-93F8-4EDD-86B2-110ACF79F9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54CA45-DDE3-474D-975A-15D03FD2C0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360BB7DE-64BB-4EA7-A88C-3B9B67B2EF0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{A55292A4-7BDD-402C-B71D-C297B3E06A25}tf16392555_win32</Template>
  <TotalTime>0</TotalTime>
  <Pages>1</Pages>
  <Words>100</Words>
  <Characters>575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2024-02-21T14:30:00Z</dcterms:created>
  <dcterms:modified xsi:type="dcterms:W3CDTF">2024-02-21T14:30:00Z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